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5E" w:rsidRDefault="00BC56FD" w:rsidP="00F918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8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6096000</wp:posOffset>
                </wp:positionV>
                <wp:extent cx="63627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95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pt,480pt" to="557pt,4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" strokecolor="white [3212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1C890" wp14:editId="5ED81759">
                <wp:simplePos x="0" y="0"/>
                <wp:positionH relativeFrom="page">
                  <wp:posOffset>419100</wp:posOffset>
                </wp:positionH>
                <wp:positionV relativeFrom="page">
                  <wp:posOffset>6299199</wp:posOffset>
                </wp:positionV>
                <wp:extent cx="6949440" cy="2266315"/>
                <wp:effectExtent l="0" t="0" r="0" b="19685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226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56FD" w:rsidRDefault="00BC56FD" w:rsidP="00F9185E">
                            <w:pPr>
                              <w:pStyle w:val="Date"/>
                            </w:pPr>
                            <w:r>
                              <w:t xml:space="preserve">First </w:t>
                            </w:r>
                            <w:r w:rsidR="00761869">
                              <w:t>Sunday</w:t>
                            </w:r>
                            <w:r>
                              <w:t xml:space="preserve"> of every month</w:t>
                            </w:r>
                          </w:p>
                          <w:p w:rsidR="00BC56FD" w:rsidRDefault="00BC56FD" w:rsidP="00F9185E">
                            <w:pPr>
                              <w:pStyle w:val="Date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10:45-11:15 AM </w:t>
                            </w:r>
                          </w:p>
                          <w:p w:rsidR="00761869" w:rsidRDefault="00BC56FD" w:rsidP="00F9185E">
                            <w:pPr>
                              <w:pStyle w:val="Date"/>
                            </w:pPr>
                            <w:r>
                              <w:t xml:space="preserve">Downstairs in Room 3 following Sunday </w:t>
                            </w:r>
                            <w:proofErr w:type="gramStart"/>
                            <w:r>
                              <w:t>School</w:t>
                            </w:r>
                            <w:proofErr w:type="gramEnd"/>
                          </w:p>
                          <w:p w:rsidR="00BC56FD" w:rsidRDefault="00BC56FD" w:rsidP="00F9185E">
                            <w:pPr>
                              <w:pStyle w:val="Date"/>
                            </w:pPr>
                            <w:r>
                              <w:t>Starting Sunday, Oct. 1</w:t>
                            </w:r>
                          </w:p>
                          <w:p w:rsidR="00BC56FD" w:rsidRDefault="00BC56FD" w:rsidP="00F9185E">
                            <w:pPr>
                              <w:pStyle w:val="Date"/>
                            </w:pPr>
                            <w:r>
                              <w:t>(Oct. 1, Nov. 5, Dec. 3, Apr. 1, May 6, June 3)</w:t>
                            </w:r>
                          </w:p>
                          <w:p w:rsidR="00BC56FD" w:rsidRDefault="00BC56FD" w:rsidP="00F9185E">
                            <w:pPr>
                              <w:pStyle w:val="Date"/>
                            </w:pPr>
                          </w:p>
                          <w:p w:rsidR="00BC56FD" w:rsidRPr="00BC56FD" w:rsidRDefault="00BC56FD" w:rsidP="00F9185E">
                            <w:pPr>
                              <w:pStyle w:val="Date"/>
                              <w:rPr>
                                <w:i/>
                              </w:rPr>
                            </w:pPr>
                            <w:r w:rsidRPr="00BC56FD">
                              <w:rPr>
                                <w:i/>
                              </w:rPr>
                              <w:t>All Youth are Welcome!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margin-left:33pt;margin-top:496pt;width:547.2pt;height:178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2JbvQCAABW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" filled="f" stroked="f">
                <v:textbox inset=",0,,0">
                  <w:txbxContent>
                    <w:p w:rsidR="00BC56FD" w:rsidRDefault="00BC56FD" w:rsidP="00F9185E">
                      <w:pPr>
                        <w:pStyle w:val="Date"/>
                      </w:pPr>
                      <w:r>
                        <w:t xml:space="preserve">First </w:t>
                      </w:r>
                      <w:r w:rsidR="00761869">
                        <w:t>Sunday</w:t>
                      </w:r>
                      <w:r>
                        <w:t xml:space="preserve"> of every month</w:t>
                      </w:r>
                    </w:p>
                    <w:p w:rsidR="00BC56FD" w:rsidRDefault="00BC56FD" w:rsidP="00F9185E">
                      <w:pPr>
                        <w:pStyle w:val="Date"/>
                      </w:pPr>
                      <w:r>
                        <w:t xml:space="preserve">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10:45-11:15 AM </w:t>
                      </w:r>
                    </w:p>
                    <w:p w:rsidR="00761869" w:rsidRDefault="00BC56FD" w:rsidP="00F9185E">
                      <w:pPr>
                        <w:pStyle w:val="Date"/>
                      </w:pPr>
                      <w:r>
                        <w:t xml:space="preserve">Downstairs in Room 3 following Sunday </w:t>
                      </w:r>
                      <w:proofErr w:type="gramStart"/>
                      <w:r>
                        <w:t>School</w:t>
                      </w:r>
                      <w:proofErr w:type="gramEnd"/>
                    </w:p>
                    <w:p w:rsidR="00BC56FD" w:rsidRDefault="00BC56FD" w:rsidP="00F9185E">
                      <w:pPr>
                        <w:pStyle w:val="Date"/>
                      </w:pPr>
                      <w:r>
                        <w:t>Starting Sunday, Oct. 1</w:t>
                      </w:r>
                    </w:p>
                    <w:p w:rsidR="00BC56FD" w:rsidRDefault="00BC56FD" w:rsidP="00F9185E">
                      <w:pPr>
                        <w:pStyle w:val="Date"/>
                      </w:pPr>
                      <w:r>
                        <w:t>(Oct. 1, Nov. 5, Dec. 3, Apr. 1, May 6, June 3)</w:t>
                      </w:r>
                    </w:p>
                    <w:p w:rsidR="00BC56FD" w:rsidRDefault="00BC56FD" w:rsidP="00F9185E">
                      <w:pPr>
                        <w:pStyle w:val="Date"/>
                      </w:pPr>
                    </w:p>
                    <w:p w:rsidR="00BC56FD" w:rsidRPr="00BC56FD" w:rsidRDefault="00BC56FD" w:rsidP="00F9185E">
                      <w:pPr>
                        <w:pStyle w:val="Date"/>
                        <w:rPr>
                          <w:i/>
                        </w:rPr>
                      </w:pPr>
                      <w:r w:rsidRPr="00BC56FD">
                        <w:rPr>
                          <w:i/>
                        </w:rPr>
                        <w:t>All Youth are Welcome!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34A3F" wp14:editId="2403F6C8">
                <wp:simplePos x="0" y="0"/>
                <wp:positionH relativeFrom="page">
                  <wp:posOffset>419100</wp:posOffset>
                </wp:positionH>
                <wp:positionV relativeFrom="page">
                  <wp:posOffset>5715635</wp:posOffset>
                </wp:positionV>
                <wp:extent cx="6949440" cy="507365"/>
                <wp:effectExtent l="0" t="0" r="0" b="635"/>
                <wp:wrapTight wrapText="bothSides">
                  <wp:wrapPolygon edited="0">
                    <wp:start x="79" y="0"/>
                    <wp:lineTo x="79" y="20546"/>
                    <wp:lineTo x="21395" y="20546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1869" w:rsidRPr="00BC56FD" w:rsidRDefault="00BC56FD" w:rsidP="00F9185E">
                            <w:pPr>
                              <w:pStyle w:val="Heading1"/>
                              <w:rPr>
                                <w:rFonts w:ascii="Avenir Light" w:hAnsi="Avenir Light"/>
                                <w:sz w:val="44"/>
                                <w:szCs w:val="44"/>
                              </w:rPr>
                            </w:pPr>
                            <w:r w:rsidRPr="00BC56FD">
                              <w:rPr>
                                <w:rFonts w:ascii="Avenir Light" w:hAnsi="Avenir Light"/>
                                <w:sz w:val="44"/>
                                <w:szCs w:val="44"/>
                              </w:rPr>
                              <w:t>UNDER THE DIRECTION OF EVAN PILLOW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3pt;margin-top:450.05pt;width:547.2pt;height:3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NWYvICAABU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" filled="f" stroked="f">
                <v:textbox inset=",0,,0">
                  <w:txbxContent>
                    <w:p w:rsidR="00761869" w:rsidRPr="00BC56FD" w:rsidRDefault="00BC56FD" w:rsidP="00F9185E">
                      <w:pPr>
                        <w:pStyle w:val="Heading1"/>
                        <w:rPr>
                          <w:rFonts w:ascii="Avenir Light" w:hAnsi="Avenir Light"/>
                          <w:sz w:val="44"/>
                          <w:szCs w:val="44"/>
                        </w:rPr>
                      </w:pPr>
                      <w:r w:rsidRPr="00BC56FD">
                        <w:rPr>
                          <w:rFonts w:ascii="Avenir Light" w:hAnsi="Avenir Light"/>
                          <w:sz w:val="44"/>
                          <w:szCs w:val="44"/>
                        </w:rPr>
                        <w:t>UNDER THE DIRECTION OF EVAN PILLOW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F0A5B" wp14:editId="0CDD2BA4">
                <wp:simplePos x="0" y="0"/>
                <wp:positionH relativeFrom="page">
                  <wp:posOffset>388620</wp:posOffset>
                </wp:positionH>
                <wp:positionV relativeFrom="page">
                  <wp:posOffset>8737600</wp:posOffset>
                </wp:positionV>
                <wp:extent cx="6979920" cy="1045845"/>
                <wp:effectExtent l="0" t="0" r="0" b="0"/>
                <wp:wrapTight wrapText="bothSides">
                  <wp:wrapPolygon edited="0">
                    <wp:start x="79" y="525"/>
                    <wp:lineTo x="79" y="20459"/>
                    <wp:lineTo x="21459" y="20459"/>
                    <wp:lineTo x="21459" y="525"/>
                    <wp:lineTo x="79" y="525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869" w:rsidRDefault="00BC56FD" w:rsidP="00BC56FD">
                            <w:pPr>
                              <w:pStyle w:val="Footer-Lef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 more information, see Evan or email Marlene at</w:t>
                            </w:r>
                            <w:r w:rsidR="00761869" w:rsidRPr="00F9185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8" w:history="1">
                              <w:r w:rsidR="00761869" w:rsidRPr="00324A52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mwhittemore@christchurchridgewood.org</w:t>
                              </w:r>
                            </w:hyperlink>
                          </w:p>
                          <w:p w:rsidR="00761869" w:rsidRPr="00F9185E" w:rsidRDefault="00761869" w:rsidP="00BC56FD">
                            <w:pPr>
                              <w:pStyle w:val="Footer-Lef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185E">
                              <w:rPr>
                                <w:sz w:val="32"/>
                                <w:szCs w:val="32"/>
                              </w:rPr>
                              <w:t xml:space="preserve">Marlene </w:t>
                            </w:r>
                            <w:proofErr w:type="spellStart"/>
                            <w:r w:rsidRPr="00F9185E">
                              <w:rPr>
                                <w:sz w:val="32"/>
                                <w:szCs w:val="32"/>
                              </w:rPr>
                              <w:t>Whittemore</w:t>
                            </w:r>
                            <w:proofErr w:type="spellEnd"/>
                            <w:r w:rsidRPr="00F9185E">
                              <w:rPr>
                                <w:sz w:val="32"/>
                                <w:szCs w:val="32"/>
                              </w:rPr>
                              <w:t>, Director of Children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Youth Choirs</w:t>
                            </w:r>
                          </w:p>
                          <w:p w:rsidR="00761869" w:rsidRPr="00F9185E" w:rsidRDefault="00761869" w:rsidP="00BC56FD">
                            <w:pPr>
                              <w:pStyle w:val="Footer-Lef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0.6pt;margin-top:688pt;width:549.6pt;height:82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" filled="f" stroked="f">
                <v:textbox inset=",7.2pt,,7.2pt">
                  <w:txbxContent>
                    <w:p w:rsidR="00761869" w:rsidRDefault="00BC56FD" w:rsidP="00BC56FD">
                      <w:pPr>
                        <w:pStyle w:val="Footer-Lef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 more information, see Evan or email Marlene at</w:t>
                      </w:r>
                      <w:r w:rsidR="00761869" w:rsidRPr="00F9185E">
                        <w:rPr>
                          <w:sz w:val="32"/>
                          <w:szCs w:val="32"/>
                        </w:rPr>
                        <w:t xml:space="preserve"> </w:t>
                      </w:r>
                      <w:hyperlink r:id="rId9" w:history="1">
                        <w:r w:rsidR="00761869" w:rsidRPr="00324A52">
                          <w:rPr>
                            <w:rStyle w:val="Hyperlink"/>
                            <w:sz w:val="32"/>
                            <w:szCs w:val="32"/>
                          </w:rPr>
                          <w:t>mwhittemore@christchurchridgewood.org</w:t>
                        </w:r>
                      </w:hyperlink>
                    </w:p>
                    <w:p w:rsidR="00761869" w:rsidRPr="00F9185E" w:rsidRDefault="00761869" w:rsidP="00BC56FD">
                      <w:pPr>
                        <w:pStyle w:val="Footer-Left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9185E">
                        <w:rPr>
                          <w:sz w:val="32"/>
                          <w:szCs w:val="32"/>
                        </w:rPr>
                        <w:t xml:space="preserve">Marlene </w:t>
                      </w:r>
                      <w:proofErr w:type="spellStart"/>
                      <w:r w:rsidRPr="00F9185E">
                        <w:rPr>
                          <w:sz w:val="32"/>
                          <w:szCs w:val="32"/>
                        </w:rPr>
                        <w:t>Whittemore</w:t>
                      </w:r>
                      <w:proofErr w:type="spellEnd"/>
                      <w:r w:rsidRPr="00F9185E">
                        <w:rPr>
                          <w:sz w:val="32"/>
                          <w:szCs w:val="32"/>
                        </w:rPr>
                        <w:t>, Director of Children</w:t>
                      </w:r>
                      <w:r>
                        <w:rPr>
                          <w:sz w:val="32"/>
                          <w:szCs w:val="32"/>
                        </w:rPr>
                        <w:t xml:space="preserve"> &amp; Youth Choirs</w:t>
                      </w:r>
                    </w:p>
                    <w:p w:rsidR="00761869" w:rsidRPr="00F9185E" w:rsidRDefault="00761869" w:rsidP="00BC56FD">
                      <w:pPr>
                        <w:pStyle w:val="Footer-Left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1BDFD93E" wp14:editId="759DEEDF">
                <wp:simplePos x="0" y="0"/>
                <wp:positionH relativeFrom="page">
                  <wp:posOffset>269240</wp:posOffset>
                </wp:positionH>
                <wp:positionV relativeFrom="page">
                  <wp:posOffset>2239010</wp:posOffset>
                </wp:positionV>
                <wp:extent cx="7223760" cy="2358390"/>
                <wp:effectExtent l="0" t="0" r="0" b="381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358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56FD" w:rsidRDefault="00BC56FD" w:rsidP="00F9185E">
                            <w:pPr>
                              <w:pStyle w:val="Title"/>
                            </w:pPr>
                            <w:r>
                              <w:t>Youth African</w:t>
                            </w:r>
                          </w:p>
                          <w:p w:rsidR="00761869" w:rsidRDefault="00BC56FD" w:rsidP="00F9185E">
                            <w:pPr>
                              <w:pStyle w:val="Title"/>
                            </w:pPr>
                            <w:r>
                              <w:t xml:space="preserve"> Drum Ensemble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1.2pt;margin-top:176.3pt;width:568.8pt;height:185.7pt;z-index:2516684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" fillcolor="#2d2f2d [3204]" stroked="f">
                <v:fill opacity="32896f"/>
                <v:textbox>
                  <w:txbxContent>
                    <w:p w:rsidR="00BC56FD" w:rsidRDefault="00BC56FD" w:rsidP="00F9185E">
                      <w:pPr>
                        <w:pStyle w:val="Title"/>
                      </w:pPr>
                      <w:r>
                        <w:t>Youth African</w:t>
                      </w:r>
                    </w:p>
                    <w:p w:rsidR="00761869" w:rsidRDefault="00BC56FD" w:rsidP="00F9185E">
                      <w:pPr>
                        <w:pStyle w:val="Title"/>
                      </w:pPr>
                      <w:r>
                        <w:t xml:space="preserve"> Drum Ensemble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03D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DA071" wp14:editId="1F20DFFA">
                <wp:simplePos x="0" y="0"/>
                <wp:positionH relativeFrom="page">
                  <wp:posOffset>269240</wp:posOffset>
                </wp:positionH>
                <wp:positionV relativeFrom="page">
                  <wp:posOffset>8661400</wp:posOffset>
                </wp:positionV>
                <wp:extent cx="7223760" cy="112268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1122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2pt;margin-top:682pt;width:568.8pt;height:8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" fillcolor="#2d2f2d [3204]" stroked="f">
                <w10:wrap anchorx="page" anchory="page"/>
              </v:rect>
            </w:pict>
          </mc:Fallback>
        </mc:AlternateContent>
      </w:r>
      <w:r w:rsidR="00A03D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D33E4" wp14:editId="05FC82E8">
                <wp:simplePos x="0" y="0"/>
                <wp:positionH relativeFrom="page">
                  <wp:posOffset>419100</wp:posOffset>
                </wp:positionH>
                <wp:positionV relativeFrom="page">
                  <wp:posOffset>8159115</wp:posOffset>
                </wp:positionV>
                <wp:extent cx="6949440" cy="406400"/>
                <wp:effectExtent l="0" t="0" r="0" b="0"/>
                <wp:wrapTight wrapText="bothSides">
                  <wp:wrapPolygon edited="0">
                    <wp:start x="79" y="0"/>
                    <wp:lineTo x="79" y="20250"/>
                    <wp:lineTo x="21395" y="20250"/>
                    <wp:lineTo x="21395" y="0"/>
                    <wp:lineTo x="79" y="0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869" w:rsidRDefault="00761869" w:rsidP="00F9185E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3pt;margin-top:642.45pt;width:547.2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" filled="f" stroked="f">
                <v:textbox inset=",0,,0">
                  <w:txbxContent>
                    <w:p w:rsidR="00761869" w:rsidRDefault="00761869" w:rsidP="00F9185E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03D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244A5" wp14:editId="33602577">
                <wp:simplePos x="0" y="0"/>
                <wp:positionH relativeFrom="page">
                  <wp:posOffset>269240</wp:posOffset>
                </wp:positionH>
                <wp:positionV relativeFrom="page">
                  <wp:posOffset>5562600</wp:posOffset>
                </wp:positionV>
                <wp:extent cx="7223760" cy="3242945"/>
                <wp:effectExtent l="0" t="0" r="0" b="825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42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2pt;margin-top:438pt;width:568.8pt;height:2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" fillcolor="#949994 [1620]" stroked="f">
                <w10:wrap anchorx="page" anchory="page"/>
              </v:rect>
            </w:pict>
          </mc:Fallback>
        </mc:AlternateContent>
      </w:r>
      <w:r w:rsidR="00A03DDC">
        <w:rPr>
          <w:noProof/>
        </w:rPr>
        <w:drawing>
          <wp:anchor distT="0" distB="0" distL="114300" distR="114300" simplePos="0" relativeHeight="251659263" behindDoc="0" locked="0" layoutInCell="1" allowOverlap="1" wp14:anchorId="0A8A1090" wp14:editId="6DAA1EFB">
            <wp:simplePos x="0" y="0"/>
            <wp:positionH relativeFrom="page">
              <wp:posOffset>269240</wp:posOffset>
            </wp:positionH>
            <wp:positionV relativeFrom="page">
              <wp:posOffset>744220</wp:posOffset>
            </wp:positionV>
            <wp:extent cx="7212330" cy="4818380"/>
            <wp:effectExtent l="0" t="0" r="1270" b="7620"/>
            <wp:wrapThrough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hrough>
            <wp:docPr id="13" name="Picture 13" descr="Macintosh HD:private:var:folders:sw:0545scq90k18383v6myxy5dh0000gn:T:TemporaryItems:drummingtygerberghospitaldh3512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sw:0545scq90k18383v6myxy5dh0000gn:T:TemporaryItems:drummingtygerberghospitaldh3512onl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85E" w:rsidRPr="00F9185E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</w:rPr>
        <w:t xml:space="preserve"> </w:t>
      </w:r>
    </w:p>
    <w:sectPr w:rsidR="00F9185E" w:rsidSect="00F9185E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EA" w:rsidRDefault="00CF45EA">
      <w:r>
        <w:separator/>
      </w:r>
    </w:p>
  </w:endnote>
  <w:endnote w:type="continuationSeparator" w:id="0">
    <w:p w:rsidR="00CF45EA" w:rsidRDefault="00CF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EA" w:rsidRDefault="00CF45EA">
      <w:r>
        <w:separator/>
      </w:r>
    </w:p>
  </w:footnote>
  <w:footnote w:type="continuationSeparator" w:id="0">
    <w:p w:rsidR="00CF45EA" w:rsidRDefault="00CF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F9185E"/>
    <w:rsid w:val="001B3F6E"/>
    <w:rsid w:val="00234C14"/>
    <w:rsid w:val="002F4EA1"/>
    <w:rsid w:val="00403549"/>
    <w:rsid w:val="00761869"/>
    <w:rsid w:val="00882A6C"/>
    <w:rsid w:val="00A03DDC"/>
    <w:rsid w:val="00AE3A85"/>
    <w:rsid w:val="00BC56FD"/>
    <w:rsid w:val="00CF45EA"/>
    <w:rsid w:val="00DA4094"/>
    <w:rsid w:val="00E732E5"/>
    <w:rsid w:val="00F9185E"/>
    <w:rsid w:val="00FC06CA"/>
    <w:rsid w:val="00FD1F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character" w:styleId="Hyperlink">
    <w:name w:val="Hyperlink"/>
    <w:basedOn w:val="DefaultParagraphFont"/>
    <w:rsid w:val="00F9185E"/>
    <w:rPr>
      <w:color w:val="BFD32C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8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character" w:styleId="Hyperlink">
    <w:name w:val="Hyperlink"/>
    <w:basedOn w:val="DefaultParagraphFont"/>
    <w:rsid w:val="00F9185E"/>
    <w:rPr>
      <w:color w:val="BFD32C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whittemore@christchurchridgewood.org" TargetMode="External"/><Relationship Id="rId9" Type="http://schemas.openxmlformats.org/officeDocument/2006/relationships/hyperlink" Target="mailto:mwhittemore@christchurchridgewood.org" TargetMode="Externa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Photo Flyer">
      <a:dk1>
        <a:sysClr val="windowText" lastClr="000000"/>
      </a:dk1>
      <a:lt1>
        <a:sysClr val="window" lastClr="FFFFFF"/>
      </a:lt1>
      <a:dk2>
        <a:srgbClr val="C7C6C1"/>
      </a:dk2>
      <a:lt2>
        <a:srgbClr val="5E615E"/>
      </a:lt2>
      <a:accent1>
        <a:srgbClr val="2D2F2D"/>
      </a:accent1>
      <a:accent2>
        <a:srgbClr val="BA1521"/>
      </a:accent2>
      <a:accent3>
        <a:srgbClr val="DD5F25"/>
      </a:accent3>
      <a:accent4>
        <a:srgbClr val="F6CA2E"/>
      </a:accent4>
      <a:accent5>
        <a:srgbClr val="98C5DF"/>
      </a:accent5>
      <a:accent6>
        <a:srgbClr val="5D5D84"/>
      </a:accent6>
      <a:hlink>
        <a:srgbClr val="BFD32C"/>
      </a:hlink>
      <a:folHlink>
        <a:srgbClr val="FEFBCD"/>
      </a:folHlink>
    </a:clrScheme>
    <a:fontScheme name="Photo Flyer">
      <a:majorFont>
        <a:latin typeface="News Gothic MT"/>
        <a:ea typeface=""/>
        <a:cs typeface=""/>
        <a:font script="Jpan" typeface="ＭＳ 明朝"/>
      </a:majorFont>
      <a:minorFont>
        <a:latin typeface="News Gothic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6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Pillow</dc:creator>
  <cp:keywords/>
  <dc:description/>
  <cp:lastModifiedBy>Charlotte Pillow</cp:lastModifiedBy>
  <cp:revision>2</cp:revision>
  <dcterms:created xsi:type="dcterms:W3CDTF">2017-09-24T00:55:00Z</dcterms:created>
  <dcterms:modified xsi:type="dcterms:W3CDTF">2017-09-24T00:55:00Z</dcterms:modified>
  <cp:category/>
</cp:coreProperties>
</file>